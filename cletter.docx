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6E2FA" w14:textId="6E48B743" w:rsidR="004242B5" w:rsidRPr="00171483" w:rsidRDefault="004242B5" w:rsidP="004242B5">
      <w:pPr>
        <w:rPr>
          <w:rFonts w:ascii="Times New Roman" w:hAnsi="Times New Roman" w:cs="Times New Roman"/>
          <w:b/>
          <w:sz w:val="24"/>
        </w:rPr>
      </w:pPr>
      <w:r w:rsidRPr="00171483">
        <w:rPr>
          <w:rFonts w:ascii="Times New Roman" w:hAnsi="Times New Roman" w:cs="Times New Roman"/>
          <w:b/>
          <w:sz w:val="24"/>
        </w:rPr>
        <w:t>8/August/2022</w:t>
      </w:r>
    </w:p>
    <w:p w14:paraId="66CD5BA2" w14:textId="77777777" w:rsidR="004242B5" w:rsidRPr="00171483" w:rsidRDefault="004242B5" w:rsidP="004242B5">
      <w:pPr>
        <w:rPr>
          <w:rFonts w:ascii="Times New Roman" w:hAnsi="Times New Roman" w:cs="Times New Roman"/>
          <w:b/>
          <w:sz w:val="24"/>
        </w:rPr>
      </w:pPr>
    </w:p>
    <w:p w14:paraId="26899199" w14:textId="17B376D5" w:rsidR="004242B5" w:rsidRPr="00171483" w:rsidRDefault="004242B5" w:rsidP="004242B5">
      <w:pPr>
        <w:rPr>
          <w:rFonts w:ascii="Times New Roman" w:hAnsi="Times New Roman" w:cs="Times New Roman"/>
          <w:b/>
          <w:sz w:val="24"/>
        </w:rPr>
      </w:pPr>
      <w:r w:rsidRPr="00171483">
        <w:rPr>
          <w:rFonts w:ascii="Times New Roman" w:hAnsi="Times New Roman" w:cs="Times New Roman"/>
          <w:b/>
          <w:sz w:val="24"/>
        </w:rPr>
        <w:t>International University of Business Agriculture and Technology</w:t>
      </w:r>
    </w:p>
    <w:p w14:paraId="3E316FFD" w14:textId="4C636340" w:rsidR="004242B5" w:rsidRPr="00171483" w:rsidRDefault="004242B5" w:rsidP="004242B5">
      <w:pPr>
        <w:rPr>
          <w:rFonts w:ascii="Times New Roman" w:hAnsi="Times New Roman" w:cs="Times New Roman"/>
          <w:b/>
          <w:sz w:val="24"/>
        </w:rPr>
      </w:pPr>
      <w:r w:rsidRPr="00171483">
        <w:rPr>
          <w:rFonts w:ascii="Times New Roman" w:hAnsi="Times New Roman" w:cs="Times New Roman"/>
          <w:b/>
          <w:sz w:val="24"/>
        </w:rPr>
        <w:t>4 Embankment Drive Road, Dhaka 1230</w:t>
      </w:r>
    </w:p>
    <w:p w14:paraId="1BE36A7D" w14:textId="7E7907E3" w:rsidR="004242B5" w:rsidRPr="00171483" w:rsidRDefault="004242B5" w:rsidP="004242B5">
      <w:pPr>
        <w:rPr>
          <w:rFonts w:ascii="Times New Roman" w:hAnsi="Times New Roman" w:cs="Times New Roman"/>
          <w:b/>
          <w:sz w:val="24"/>
        </w:rPr>
      </w:pPr>
    </w:p>
    <w:p w14:paraId="04307E70" w14:textId="57C20D75" w:rsidR="004242B5" w:rsidRPr="00171483" w:rsidRDefault="004242B5" w:rsidP="004242B5">
      <w:pPr>
        <w:rPr>
          <w:rFonts w:ascii="Times New Roman" w:hAnsi="Times New Roman" w:cs="Times New Roman"/>
          <w:b/>
          <w:sz w:val="24"/>
        </w:rPr>
      </w:pPr>
      <w:r w:rsidRPr="00171483">
        <w:rPr>
          <w:rFonts w:ascii="Times New Roman" w:hAnsi="Times New Roman" w:cs="Times New Roman"/>
          <w:b/>
          <w:sz w:val="24"/>
        </w:rPr>
        <w:t>Application: Campus Ambassador in Walton Digi-Tech Industries Ltd.</w:t>
      </w:r>
    </w:p>
    <w:p w14:paraId="1E3CDA5B" w14:textId="1F918AC9" w:rsidR="004242B5" w:rsidRPr="00171483" w:rsidRDefault="004242B5" w:rsidP="004242B5">
      <w:pPr>
        <w:rPr>
          <w:rFonts w:ascii="Times New Roman" w:hAnsi="Times New Roman" w:cs="Times New Roman"/>
          <w:b/>
          <w:sz w:val="24"/>
        </w:rPr>
      </w:pPr>
    </w:p>
    <w:p w14:paraId="585C7158" w14:textId="021EEA71" w:rsidR="004242B5" w:rsidRDefault="004242B5" w:rsidP="004242B5">
      <w:pPr>
        <w:rPr>
          <w:rFonts w:ascii="Times New Roman" w:hAnsi="Times New Roman" w:cs="Times New Roman"/>
          <w:b/>
          <w:sz w:val="24"/>
        </w:rPr>
      </w:pPr>
    </w:p>
    <w:p w14:paraId="7714B562" w14:textId="707F639E" w:rsidR="00171483" w:rsidRDefault="00171483" w:rsidP="004242B5">
      <w:pPr>
        <w:rPr>
          <w:rFonts w:ascii="Times New Roman" w:hAnsi="Times New Roman" w:cs="Times New Roman"/>
          <w:b/>
          <w:sz w:val="24"/>
        </w:rPr>
      </w:pPr>
    </w:p>
    <w:p w14:paraId="621D8E45" w14:textId="22E7E03C" w:rsidR="00171483" w:rsidRDefault="00171483" w:rsidP="004242B5">
      <w:pPr>
        <w:rPr>
          <w:rFonts w:ascii="Times New Roman" w:hAnsi="Times New Roman" w:cs="Times New Roman"/>
          <w:b/>
          <w:sz w:val="24"/>
        </w:rPr>
      </w:pPr>
    </w:p>
    <w:p w14:paraId="3492183E" w14:textId="77777777" w:rsidR="00171483" w:rsidRPr="00171483" w:rsidRDefault="00171483" w:rsidP="004242B5">
      <w:pPr>
        <w:rPr>
          <w:rFonts w:ascii="Times New Roman" w:hAnsi="Times New Roman" w:cs="Times New Roman"/>
          <w:b/>
          <w:sz w:val="24"/>
        </w:rPr>
      </w:pPr>
    </w:p>
    <w:p w14:paraId="2D860911" w14:textId="4A8B2D7A" w:rsidR="004242B5" w:rsidRPr="00171483" w:rsidRDefault="004242B5" w:rsidP="004242B5">
      <w:pPr>
        <w:rPr>
          <w:rFonts w:ascii="Times New Roman" w:hAnsi="Times New Roman" w:cs="Times New Roman"/>
          <w:b/>
          <w:sz w:val="24"/>
        </w:rPr>
      </w:pPr>
      <w:r w:rsidRPr="00171483">
        <w:rPr>
          <w:rFonts w:ascii="Times New Roman" w:hAnsi="Times New Roman" w:cs="Times New Roman"/>
          <w:b/>
          <w:sz w:val="24"/>
        </w:rPr>
        <w:t>Dear Sir/ Madam,</w:t>
      </w:r>
    </w:p>
    <w:p w14:paraId="416468F4" w14:textId="76AB8251" w:rsidR="004242B5" w:rsidRPr="00171483" w:rsidRDefault="004242B5" w:rsidP="004242B5">
      <w:pPr>
        <w:rPr>
          <w:rFonts w:ascii="Times New Roman" w:hAnsi="Times New Roman" w:cs="Times New Roman"/>
          <w:b/>
          <w:sz w:val="24"/>
        </w:rPr>
      </w:pPr>
    </w:p>
    <w:p w14:paraId="2CB35CBB" w14:textId="3B8FB98E" w:rsidR="004242B5" w:rsidRPr="00171483" w:rsidRDefault="004242B5" w:rsidP="00171483">
      <w:pPr>
        <w:jc w:val="both"/>
        <w:rPr>
          <w:rFonts w:ascii="Times New Roman" w:hAnsi="Times New Roman" w:cs="Times New Roman"/>
          <w:sz w:val="24"/>
        </w:rPr>
      </w:pPr>
      <w:r w:rsidRPr="00171483">
        <w:rPr>
          <w:rFonts w:ascii="Times New Roman" w:hAnsi="Times New Roman" w:cs="Times New Roman"/>
          <w:sz w:val="24"/>
        </w:rPr>
        <w:t>I am writing</w:t>
      </w:r>
      <w:r w:rsidR="00171483">
        <w:rPr>
          <w:rFonts w:ascii="Times New Roman" w:hAnsi="Times New Roman" w:cs="Times New Roman"/>
          <w:sz w:val="24"/>
        </w:rPr>
        <w:t xml:space="preserve"> to apply</w:t>
      </w:r>
      <w:r w:rsidRPr="00171483">
        <w:rPr>
          <w:rFonts w:ascii="Times New Roman" w:hAnsi="Times New Roman" w:cs="Times New Roman"/>
          <w:sz w:val="24"/>
        </w:rPr>
        <w:t xml:space="preserve"> for the position of </w:t>
      </w:r>
      <w:r w:rsidRPr="00171483">
        <w:rPr>
          <w:rFonts w:ascii="Times New Roman" w:hAnsi="Times New Roman" w:cs="Times New Roman"/>
          <w:sz w:val="24"/>
        </w:rPr>
        <w:t>Campus Ambassador</w:t>
      </w:r>
      <w:r w:rsidRPr="00171483">
        <w:rPr>
          <w:rFonts w:ascii="Times New Roman" w:hAnsi="Times New Roman" w:cs="Times New Roman"/>
          <w:sz w:val="24"/>
        </w:rPr>
        <w:t xml:space="preserve"> in </w:t>
      </w:r>
      <w:r w:rsidRPr="00171483">
        <w:rPr>
          <w:rFonts w:ascii="Times New Roman" w:hAnsi="Times New Roman" w:cs="Times New Roman"/>
          <w:sz w:val="24"/>
        </w:rPr>
        <w:t>Walton Digi-Tech Industries Ltd</w:t>
      </w:r>
      <w:r w:rsidRPr="00171483">
        <w:rPr>
          <w:rFonts w:ascii="Times New Roman" w:hAnsi="Times New Roman" w:cs="Times New Roman"/>
          <w:sz w:val="24"/>
        </w:rPr>
        <w:t xml:space="preserve">. I enclose my resume </w:t>
      </w:r>
      <w:r w:rsidR="00171483" w:rsidRPr="00171483">
        <w:rPr>
          <w:rFonts w:ascii="Times New Roman" w:hAnsi="Times New Roman" w:cs="Times New Roman"/>
          <w:sz w:val="24"/>
        </w:rPr>
        <w:t>hereby.</w:t>
      </w:r>
    </w:p>
    <w:p w14:paraId="46ECCF33" w14:textId="05D5AD53" w:rsidR="00171483" w:rsidRPr="00171483" w:rsidRDefault="00171483" w:rsidP="00171483">
      <w:pPr>
        <w:jc w:val="both"/>
        <w:rPr>
          <w:rFonts w:ascii="Times New Roman" w:hAnsi="Times New Roman" w:cs="Times New Roman"/>
          <w:sz w:val="24"/>
        </w:rPr>
      </w:pPr>
    </w:p>
    <w:p w14:paraId="7166FBCD" w14:textId="79781781" w:rsidR="00171483" w:rsidRPr="00171483" w:rsidRDefault="00171483" w:rsidP="00171483">
      <w:pPr>
        <w:jc w:val="both"/>
        <w:rPr>
          <w:rFonts w:ascii="Times New Roman" w:hAnsi="Times New Roman" w:cs="Times New Roman"/>
          <w:sz w:val="24"/>
        </w:rPr>
      </w:pPr>
      <w:r w:rsidRPr="00171483">
        <w:rPr>
          <w:rFonts w:ascii="Times New Roman" w:hAnsi="Times New Roman" w:cs="Times New Roman"/>
          <w:sz w:val="24"/>
        </w:rPr>
        <w:t>I love to adopt new technology and I strongly believe in my ability to learn, to communicate and to build effective impact in community. I hope, being a c</w:t>
      </w:r>
      <w:r w:rsidRPr="00171483">
        <w:rPr>
          <w:rFonts w:ascii="Times New Roman" w:hAnsi="Times New Roman" w:cs="Times New Roman"/>
          <w:sz w:val="24"/>
        </w:rPr>
        <w:t xml:space="preserve">ampus </w:t>
      </w:r>
      <w:r w:rsidRPr="00171483">
        <w:rPr>
          <w:rFonts w:ascii="Times New Roman" w:hAnsi="Times New Roman" w:cs="Times New Roman"/>
          <w:sz w:val="24"/>
        </w:rPr>
        <w:t>a</w:t>
      </w:r>
      <w:r w:rsidRPr="00171483">
        <w:rPr>
          <w:rFonts w:ascii="Times New Roman" w:hAnsi="Times New Roman" w:cs="Times New Roman"/>
          <w:sz w:val="24"/>
        </w:rPr>
        <w:t>mbassador in Walton Digi-Tech Industries Ltd</w:t>
      </w:r>
      <w:r w:rsidRPr="00171483">
        <w:rPr>
          <w:rFonts w:ascii="Times New Roman" w:hAnsi="Times New Roman" w:cs="Times New Roman"/>
          <w:sz w:val="24"/>
        </w:rPr>
        <w:t>. will be a great journey for me.</w:t>
      </w:r>
    </w:p>
    <w:p w14:paraId="0F2A9A57" w14:textId="706FB36D" w:rsidR="00171483" w:rsidRPr="00171483" w:rsidRDefault="00171483" w:rsidP="004242B5">
      <w:pPr>
        <w:rPr>
          <w:rFonts w:ascii="Times New Roman" w:hAnsi="Times New Roman" w:cs="Times New Roman"/>
          <w:b/>
          <w:sz w:val="24"/>
        </w:rPr>
      </w:pPr>
    </w:p>
    <w:p w14:paraId="084342CE" w14:textId="17668306" w:rsidR="00171483" w:rsidRPr="00171483" w:rsidRDefault="00171483" w:rsidP="004242B5">
      <w:pPr>
        <w:rPr>
          <w:rFonts w:ascii="Times New Roman" w:hAnsi="Times New Roman" w:cs="Times New Roman"/>
          <w:b/>
          <w:sz w:val="24"/>
        </w:rPr>
      </w:pPr>
    </w:p>
    <w:p w14:paraId="7451F0B3" w14:textId="1DFFA91C" w:rsidR="00171483" w:rsidRDefault="00171483" w:rsidP="004242B5">
      <w:pPr>
        <w:rPr>
          <w:rFonts w:ascii="Times New Roman" w:hAnsi="Times New Roman" w:cs="Times New Roman"/>
          <w:b/>
          <w:sz w:val="24"/>
        </w:rPr>
      </w:pPr>
    </w:p>
    <w:p w14:paraId="74076671" w14:textId="77777777" w:rsidR="00171483" w:rsidRDefault="00171483" w:rsidP="004242B5">
      <w:pPr>
        <w:rPr>
          <w:rFonts w:ascii="Times New Roman" w:hAnsi="Times New Roman" w:cs="Times New Roman"/>
          <w:b/>
          <w:sz w:val="24"/>
        </w:rPr>
      </w:pPr>
    </w:p>
    <w:p w14:paraId="444DC137" w14:textId="77777777" w:rsidR="00171483" w:rsidRDefault="00171483" w:rsidP="004242B5">
      <w:pPr>
        <w:rPr>
          <w:rFonts w:ascii="Times New Roman" w:hAnsi="Times New Roman" w:cs="Times New Roman"/>
          <w:b/>
          <w:sz w:val="24"/>
        </w:rPr>
      </w:pPr>
    </w:p>
    <w:p w14:paraId="1AF44C06" w14:textId="77777777" w:rsidR="00171483" w:rsidRDefault="00171483" w:rsidP="004242B5">
      <w:pPr>
        <w:rPr>
          <w:rFonts w:ascii="Times New Roman" w:hAnsi="Times New Roman" w:cs="Times New Roman"/>
          <w:b/>
          <w:sz w:val="24"/>
        </w:rPr>
      </w:pPr>
    </w:p>
    <w:p w14:paraId="2FE5E69D" w14:textId="77777777" w:rsidR="00171483" w:rsidRDefault="00171483" w:rsidP="004242B5">
      <w:pPr>
        <w:rPr>
          <w:rFonts w:ascii="Times New Roman" w:hAnsi="Times New Roman" w:cs="Times New Roman"/>
          <w:b/>
          <w:sz w:val="24"/>
        </w:rPr>
      </w:pPr>
    </w:p>
    <w:p w14:paraId="4ECF4F38" w14:textId="77777777" w:rsidR="00171483" w:rsidRDefault="00171483" w:rsidP="004242B5">
      <w:pPr>
        <w:rPr>
          <w:rFonts w:ascii="Times New Roman" w:hAnsi="Times New Roman" w:cs="Times New Roman"/>
          <w:b/>
          <w:sz w:val="24"/>
        </w:rPr>
      </w:pPr>
    </w:p>
    <w:p w14:paraId="52BD3AC5" w14:textId="21CCF492" w:rsidR="00171483" w:rsidRPr="00171483" w:rsidRDefault="00171483" w:rsidP="004242B5">
      <w:pPr>
        <w:rPr>
          <w:rFonts w:ascii="Times New Roman" w:hAnsi="Times New Roman" w:cs="Times New Roman"/>
          <w:b/>
          <w:sz w:val="24"/>
        </w:rPr>
      </w:pPr>
      <w:r w:rsidRPr="00171483">
        <w:rPr>
          <w:rFonts w:ascii="Times New Roman" w:hAnsi="Times New Roman" w:cs="Times New Roman"/>
          <w:b/>
          <w:sz w:val="24"/>
        </w:rPr>
        <w:t xml:space="preserve">Sincerely – </w:t>
      </w:r>
    </w:p>
    <w:p w14:paraId="228BF8D5" w14:textId="63B8D013" w:rsidR="00171483" w:rsidRDefault="00171483" w:rsidP="004242B5">
      <w:pPr>
        <w:rPr>
          <w:rFonts w:ascii="Times New Roman" w:hAnsi="Times New Roman" w:cs="Times New Roman"/>
          <w:b/>
          <w:sz w:val="24"/>
        </w:rPr>
      </w:pPr>
    </w:p>
    <w:p w14:paraId="441342AB" w14:textId="31F164D3" w:rsidR="00171483" w:rsidRDefault="00171483" w:rsidP="004242B5">
      <w:pPr>
        <w:rPr>
          <w:rFonts w:ascii="Times New Roman" w:hAnsi="Times New Roman" w:cs="Times New Roman"/>
          <w:b/>
          <w:sz w:val="24"/>
        </w:rPr>
      </w:pPr>
    </w:p>
    <w:p w14:paraId="14B5D02A" w14:textId="77777777" w:rsidR="00171483" w:rsidRPr="00171483" w:rsidRDefault="00171483" w:rsidP="004242B5">
      <w:pPr>
        <w:rPr>
          <w:rFonts w:ascii="Times New Roman" w:hAnsi="Times New Roman" w:cs="Times New Roman"/>
          <w:b/>
          <w:sz w:val="24"/>
        </w:rPr>
      </w:pPr>
    </w:p>
    <w:p w14:paraId="1A86A232" w14:textId="3A0913BC" w:rsidR="00171483" w:rsidRPr="00171483" w:rsidRDefault="00171483" w:rsidP="004242B5">
      <w:pPr>
        <w:rPr>
          <w:rFonts w:ascii="Times New Roman" w:hAnsi="Times New Roman" w:cs="Times New Roman"/>
          <w:b/>
          <w:sz w:val="24"/>
        </w:rPr>
      </w:pPr>
    </w:p>
    <w:p w14:paraId="0946D649" w14:textId="77777777" w:rsidR="00171483" w:rsidRPr="00171483" w:rsidRDefault="00171483" w:rsidP="004242B5">
      <w:pPr>
        <w:rPr>
          <w:rFonts w:ascii="Times New Roman" w:hAnsi="Times New Roman" w:cs="Times New Roman"/>
          <w:b/>
          <w:sz w:val="24"/>
        </w:rPr>
      </w:pPr>
    </w:p>
    <w:p w14:paraId="2A8BA9EC" w14:textId="13CE4EEF" w:rsidR="00171483" w:rsidRDefault="00171483" w:rsidP="004242B5">
      <w:pPr>
        <w:rPr>
          <w:rFonts w:ascii="Times New Roman" w:hAnsi="Times New Roman" w:cs="Times New Roman"/>
          <w:b/>
          <w:sz w:val="24"/>
        </w:rPr>
      </w:pPr>
      <w:r w:rsidRPr="00171483">
        <w:rPr>
          <w:rFonts w:ascii="Times New Roman" w:hAnsi="Times New Roman" w:cs="Times New Roman"/>
          <w:b/>
          <w:sz w:val="24"/>
        </w:rPr>
        <w:t>Rakibul Hasan Dihan</w:t>
      </w:r>
    </w:p>
    <w:p w14:paraId="6CB6F233" w14:textId="77777777" w:rsidR="00171483" w:rsidRPr="00171483" w:rsidRDefault="00171483" w:rsidP="004242B5">
      <w:pPr>
        <w:rPr>
          <w:rFonts w:ascii="Times New Roman" w:hAnsi="Times New Roman" w:cs="Times New Roman"/>
          <w:b/>
          <w:sz w:val="24"/>
        </w:rPr>
      </w:pPr>
    </w:p>
    <w:p w14:paraId="45327535" w14:textId="4A364236" w:rsidR="00171483" w:rsidRPr="00171483" w:rsidRDefault="00171483" w:rsidP="004242B5">
      <w:pPr>
        <w:rPr>
          <w:rFonts w:ascii="Times New Roman" w:hAnsi="Times New Roman" w:cs="Times New Roman"/>
          <w:b/>
          <w:sz w:val="24"/>
        </w:rPr>
      </w:pPr>
      <w:r w:rsidRPr="00171483">
        <w:rPr>
          <w:rFonts w:ascii="Times New Roman" w:hAnsi="Times New Roman" w:cs="Times New Roman"/>
          <w:b/>
          <w:sz w:val="24"/>
        </w:rPr>
        <w:t>dihanrh@gmail.com</w:t>
      </w:r>
    </w:p>
    <w:p w14:paraId="3E81704A" w14:textId="77777777" w:rsidR="00171483" w:rsidRPr="00171483" w:rsidRDefault="00171483" w:rsidP="004242B5">
      <w:pPr>
        <w:rPr>
          <w:rFonts w:ascii="Times New Roman" w:hAnsi="Times New Roman" w:cs="Times New Roman"/>
          <w:b/>
          <w:sz w:val="24"/>
        </w:rPr>
      </w:pPr>
      <w:r w:rsidRPr="00171483">
        <w:rPr>
          <w:rFonts w:ascii="Times New Roman" w:hAnsi="Times New Roman" w:cs="Times New Roman"/>
          <w:b/>
          <w:sz w:val="24"/>
        </w:rPr>
        <w:t>+880 1876463849</w:t>
      </w:r>
    </w:p>
    <w:p w14:paraId="18DF718F" w14:textId="7AC1BF86" w:rsidR="00171483" w:rsidRPr="00171483" w:rsidRDefault="00171483" w:rsidP="004242B5">
      <w:pPr>
        <w:rPr>
          <w:rFonts w:ascii="Times New Roman" w:hAnsi="Times New Roman" w:cs="Times New Roman"/>
          <w:b/>
          <w:sz w:val="24"/>
        </w:rPr>
      </w:pPr>
      <w:r w:rsidRPr="00171483">
        <w:rPr>
          <w:rFonts w:ascii="Times New Roman" w:hAnsi="Times New Roman" w:cs="Times New Roman"/>
          <w:b/>
          <w:sz w:val="24"/>
        </w:rPr>
        <w:t>Program: BCSE</w:t>
      </w:r>
      <w:r w:rsidRPr="00171483">
        <w:rPr>
          <w:rFonts w:ascii="Times New Roman" w:hAnsi="Times New Roman" w:cs="Times New Roman"/>
          <w:b/>
          <w:sz w:val="24"/>
        </w:rPr>
        <w:tab/>
      </w:r>
    </w:p>
    <w:p w14:paraId="17F08F76" w14:textId="75DD77A7" w:rsidR="00171483" w:rsidRDefault="00171483" w:rsidP="004242B5">
      <w:pPr>
        <w:rPr>
          <w:rFonts w:ascii="Times New Roman" w:hAnsi="Times New Roman" w:cs="Times New Roman"/>
          <w:b/>
          <w:sz w:val="24"/>
        </w:rPr>
      </w:pPr>
      <w:r w:rsidRPr="00171483">
        <w:rPr>
          <w:rFonts w:ascii="Times New Roman" w:hAnsi="Times New Roman" w:cs="Times New Roman"/>
          <w:b/>
          <w:sz w:val="24"/>
        </w:rPr>
        <w:t>ID: 20203038</w:t>
      </w:r>
    </w:p>
    <w:p w14:paraId="4C444B29" w14:textId="77777777" w:rsidR="00171483" w:rsidRPr="00171483" w:rsidRDefault="00171483" w:rsidP="004242B5">
      <w:pPr>
        <w:rPr>
          <w:rFonts w:ascii="Times New Roman" w:hAnsi="Times New Roman" w:cs="Times New Roman"/>
          <w:b/>
          <w:sz w:val="24"/>
        </w:rPr>
      </w:pPr>
    </w:p>
    <w:p w14:paraId="014EEA28" w14:textId="77777777" w:rsidR="00171483" w:rsidRPr="00171483" w:rsidRDefault="00171483" w:rsidP="00171483">
      <w:pPr>
        <w:rPr>
          <w:rFonts w:ascii="Times New Roman" w:hAnsi="Times New Roman" w:cs="Times New Roman"/>
          <w:b/>
          <w:sz w:val="24"/>
        </w:rPr>
      </w:pPr>
      <w:r w:rsidRPr="00171483">
        <w:rPr>
          <w:rFonts w:ascii="Times New Roman" w:hAnsi="Times New Roman" w:cs="Times New Roman"/>
          <w:b/>
          <w:sz w:val="24"/>
        </w:rPr>
        <w:t>International University of Business Agriculture and Technology</w:t>
      </w:r>
    </w:p>
    <w:p w14:paraId="4B79BB0D" w14:textId="77777777" w:rsidR="00171483" w:rsidRPr="00171483" w:rsidRDefault="00171483" w:rsidP="00171483">
      <w:pPr>
        <w:rPr>
          <w:rFonts w:ascii="Times New Roman" w:hAnsi="Times New Roman" w:cs="Times New Roman"/>
          <w:b/>
          <w:sz w:val="24"/>
        </w:rPr>
      </w:pPr>
      <w:r w:rsidRPr="00171483">
        <w:rPr>
          <w:rFonts w:ascii="Times New Roman" w:hAnsi="Times New Roman" w:cs="Times New Roman"/>
          <w:b/>
          <w:sz w:val="24"/>
        </w:rPr>
        <w:t>4 Embankment</w:t>
      </w:r>
      <w:bookmarkStart w:id="0" w:name="_GoBack"/>
      <w:bookmarkEnd w:id="0"/>
      <w:r w:rsidRPr="00171483">
        <w:rPr>
          <w:rFonts w:ascii="Times New Roman" w:hAnsi="Times New Roman" w:cs="Times New Roman"/>
          <w:b/>
          <w:sz w:val="24"/>
        </w:rPr>
        <w:t xml:space="preserve"> Drive Road, Dhaka 1230</w:t>
      </w:r>
    </w:p>
    <w:p w14:paraId="0DE0BA12" w14:textId="77777777" w:rsidR="00171483" w:rsidRPr="00171483" w:rsidRDefault="00171483" w:rsidP="004242B5">
      <w:pPr>
        <w:rPr>
          <w:rFonts w:ascii="Times New Roman" w:hAnsi="Times New Roman" w:cs="Times New Roman"/>
          <w:b/>
          <w:sz w:val="24"/>
        </w:rPr>
      </w:pPr>
    </w:p>
    <w:sectPr w:rsidR="00171483" w:rsidRPr="00171483" w:rsidSect="004D7F4E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2FCC6" w14:textId="77777777" w:rsidR="00336DEE" w:rsidRDefault="00336DEE" w:rsidP="00713050">
      <w:pPr>
        <w:spacing w:line="240" w:lineRule="auto"/>
      </w:pPr>
      <w:r>
        <w:separator/>
      </w:r>
    </w:p>
  </w:endnote>
  <w:endnote w:type="continuationSeparator" w:id="0">
    <w:p w14:paraId="688AFC7A" w14:textId="77777777" w:rsidR="00336DEE" w:rsidRDefault="00336DE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13FF3ACE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80D4D5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AE30999" wp14:editId="02F418DD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3CB181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71E731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96A8770" wp14:editId="36DAB386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2A0F73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2BF074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F25F25E" wp14:editId="6DD0066B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0465924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87561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09323E4" wp14:editId="07D4C6C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70A535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3009FC7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461157651"/>
            <w:placeholder>
              <w:docPart w:val="6F846B1CEDE847058C8D0310DE14C602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417FA104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EE9125CF1CFE40ECAC01F1FF180BF7F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850E86C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1786245"/>
            <w:placeholder>
              <w:docPart w:val="831089A2754F4D08B2378136A9ED6ACE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2F16C80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B8D04510FE414DC6B39AD1D99BC1AD75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2DC283D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E5342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F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0D624F22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CB2203F" w14:textId="728BA8C3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88BE421" w14:textId="4E257D60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9BBBEA0" w14:textId="603CB9BD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28CC4B0" w14:textId="10F2BCE5" w:rsidR="00217980" w:rsidRDefault="00217980" w:rsidP="00217980">
          <w:pPr>
            <w:pStyle w:val="Footer"/>
          </w:pPr>
        </w:p>
      </w:tc>
    </w:tr>
    <w:tr w:rsidR="00217980" w14:paraId="02FAD581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8291DD" w14:textId="5202CF26" w:rsidR="00811117" w:rsidRPr="00CA3DF1" w:rsidRDefault="00811117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F227BD7" w14:textId="215842AE"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8F5B58F" w14:textId="213C4CBA"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542E93E" w14:textId="72D645AF" w:rsidR="00811117" w:rsidRPr="00C2098A" w:rsidRDefault="00811117" w:rsidP="00217980">
          <w:pPr>
            <w:pStyle w:val="Footer"/>
          </w:pPr>
        </w:p>
      </w:tc>
    </w:tr>
  </w:tbl>
  <w:p w14:paraId="6BDD7181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86AFE" w14:textId="77777777" w:rsidR="00336DEE" w:rsidRDefault="00336DEE" w:rsidP="00713050">
      <w:pPr>
        <w:spacing w:line="240" w:lineRule="auto"/>
      </w:pPr>
      <w:r>
        <w:separator/>
      </w:r>
    </w:p>
  </w:footnote>
  <w:footnote w:type="continuationSeparator" w:id="0">
    <w:p w14:paraId="2C32BA03" w14:textId="77777777" w:rsidR="00336DEE" w:rsidRDefault="00336DE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25981" w:rsidRPr="00F207C0" w14:paraId="06316843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27B0E85C" w14:textId="77777777" w:rsidR="00125981" w:rsidRPr="00F207C0" w:rsidRDefault="00125981" w:rsidP="00F328B4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D71E0B3" wp14:editId="54C5FF61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12EE0FB" id="Group 3" o:spid="_x0000_s1026" alt="Title: 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NL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AONzS7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05564722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F328B4">
                <w:t>YN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25981" w14:paraId="7D33244E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8CECC8A" w14:textId="77777777" w:rsidR="00125981" w:rsidRPr="00EF7109" w:rsidRDefault="00336DEE" w:rsidP="00EF710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-26762235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21FD0">
                      <w:t>Your name</w:t>
                    </w:r>
                  </w:sdtContent>
                </w:sdt>
              </w:p>
              <w:p w14:paraId="4089B009" w14:textId="77777777" w:rsidR="00125981" w:rsidRDefault="00336DEE" w:rsidP="00125981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>
                      <w:t>Profession or Industry</w:t>
                    </w:r>
                  </w:sdtContent>
                </w:sdt>
                <w:r w:rsidR="00125981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2E04B8C7" w14:textId="77777777" w:rsidR="00125981" w:rsidRPr="00F207C0" w:rsidRDefault="00125981" w:rsidP="00125981"/>
      </w:tc>
    </w:tr>
  </w:tbl>
  <w:p w14:paraId="30798E22" w14:textId="77777777" w:rsidR="00217980" w:rsidRDefault="00217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B5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71483"/>
    <w:rsid w:val="00184BAC"/>
    <w:rsid w:val="001B403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36DEE"/>
    <w:rsid w:val="00364079"/>
    <w:rsid w:val="00375460"/>
    <w:rsid w:val="003A05FE"/>
    <w:rsid w:val="004077FB"/>
    <w:rsid w:val="004242B5"/>
    <w:rsid w:val="00424DD9"/>
    <w:rsid w:val="00443F85"/>
    <w:rsid w:val="004717C5"/>
    <w:rsid w:val="004A7665"/>
    <w:rsid w:val="004D4DB9"/>
    <w:rsid w:val="004D7F4E"/>
    <w:rsid w:val="00543DB7"/>
    <w:rsid w:val="0055382B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A1907"/>
    <w:rsid w:val="008C44E9"/>
    <w:rsid w:val="008E1D0F"/>
    <w:rsid w:val="009D6855"/>
    <w:rsid w:val="009F75B3"/>
    <w:rsid w:val="00A056FC"/>
    <w:rsid w:val="00A238EE"/>
    <w:rsid w:val="00A3627D"/>
    <w:rsid w:val="00A42540"/>
    <w:rsid w:val="00A961DC"/>
    <w:rsid w:val="00AD22CE"/>
    <w:rsid w:val="00B56E1F"/>
    <w:rsid w:val="00B60A88"/>
    <w:rsid w:val="00B66BFE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D123DB"/>
    <w:rsid w:val="00D87154"/>
    <w:rsid w:val="00E024C9"/>
    <w:rsid w:val="00E22E87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F09E2"/>
  <w15:chartTrackingRefBased/>
  <w15:docId w15:val="{6BB524FF-CFF0-431C-9C58-F8611DD7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styleId="GridTable1Light">
    <w:name w:val="Grid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iPriority w:val="99"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styleId="PlainTable1">
    <w:name w:val="Plain Table 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71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han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846B1CEDE847058C8D0310DE14C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5CEA4-25AE-4179-A67C-1DEEFA9FFD57}"/>
      </w:docPartPr>
      <w:docPartBody>
        <w:p w:rsidR="00000000" w:rsidRDefault="00044CB8">
          <w:pPr>
            <w:pStyle w:val="6F846B1CEDE847058C8D0310DE14C602"/>
          </w:pPr>
          <w:r w:rsidRPr="006658C4">
            <w:t>Contact</w:t>
          </w:r>
        </w:p>
      </w:docPartBody>
    </w:docPart>
    <w:docPart>
      <w:docPartPr>
        <w:name w:val="EE9125CF1CFE40ECAC01F1FF180BF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01B1E-2E78-4B91-BC1A-E7E97E123DDC}"/>
      </w:docPartPr>
      <w:docPartBody>
        <w:p w:rsidR="00000000" w:rsidRDefault="00044CB8">
          <w:pPr>
            <w:pStyle w:val="EE9125CF1CFE40ECAC01F1FF180BF7F4"/>
          </w:pPr>
          <w:r w:rsidRPr="006658C4">
            <w:t>City, ST ZIP</w:t>
          </w:r>
        </w:p>
      </w:docPartBody>
    </w:docPart>
    <w:docPart>
      <w:docPartPr>
        <w:name w:val="831089A2754F4D08B2378136A9ED6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917EC-850E-4D27-ADB2-5DB20B1375BD}"/>
      </w:docPartPr>
      <w:docPartBody>
        <w:p w:rsidR="00000000" w:rsidRDefault="00044CB8">
          <w:pPr>
            <w:pStyle w:val="831089A2754F4D08B2378136A9ED6ACE"/>
          </w:pPr>
          <w:r w:rsidRPr="006658C4">
            <w:t>Telephone</w:t>
          </w:r>
        </w:p>
      </w:docPartBody>
    </w:docPart>
    <w:docPart>
      <w:docPartPr>
        <w:name w:val="B8D04510FE414DC6B39AD1D99BC1A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39325-7BB7-4C84-B10C-D412A8B8A9EE}"/>
      </w:docPartPr>
      <w:docPartBody>
        <w:p w:rsidR="00000000" w:rsidRDefault="00044CB8">
          <w:pPr>
            <w:pStyle w:val="B8D04510FE414DC6B39AD1D99BC1AD75"/>
          </w:pPr>
          <w:r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B8"/>
    <w:rsid w:val="0004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0E8F8781134908BA38B6FEB0F63A31">
    <w:name w:val="5E0E8F8781134908BA38B6FEB0F63A31"/>
  </w:style>
  <w:style w:type="paragraph" w:customStyle="1" w:styleId="6F846B1CEDE847058C8D0310DE14C602">
    <w:name w:val="6F846B1CEDE847058C8D0310DE14C602"/>
  </w:style>
  <w:style w:type="paragraph" w:customStyle="1" w:styleId="6FA3EDD6460848D1943A8CC37B82DCC8">
    <w:name w:val="6FA3EDD6460848D1943A8CC37B82DCC8"/>
  </w:style>
  <w:style w:type="paragraph" w:customStyle="1" w:styleId="EE9125CF1CFE40ECAC01F1FF180BF7F4">
    <w:name w:val="EE9125CF1CFE40ECAC01F1FF180BF7F4"/>
  </w:style>
  <w:style w:type="paragraph" w:customStyle="1" w:styleId="6A39DBC823D64EA0816090D56C225399">
    <w:name w:val="6A39DBC823D64EA0816090D56C225399"/>
  </w:style>
  <w:style w:type="paragraph" w:customStyle="1" w:styleId="831089A2754F4D08B2378136A9ED6ACE">
    <w:name w:val="831089A2754F4D08B2378136A9ED6ACE"/>
  </w:style>
  <w:style w:type="paragraph" w:customStyle="1" w:styleId="46D447E263294A6182C17EABE9EF4EE5">
    <w:name w:val="46D447E263294A6182C17EABE9EF4EE5"/>
  </w:style>
  <w:style w:type="paragraph" w:customStyle="1" w:styleId="B8D04510FE414DC6B39AD1D99BC1AD75">
    <w:name w:val="B8D04510FE414DC6B39AD1D99BC1AD75"/>
  </w:style>
  <w:style w:type="paragraph" w:customStyle="1" w:styleId="BBCDF374349E4600B852996463DAE107">
    <w:name w:val="BBCDF374349E4600B852996463DAE107"/>
  </w:style>
  <w:style w:type="paragraph" w:customStyle="1" w:styleId="1451B05CAE2A4B0B84E09DFD6E37B13C">
    <w:name w:val="1451B05CAE2A4B0B84E09DFD6E37B13C"/>
  </w:style>
  <w:style w:type="paragraph" w:customStyle="1" w:styleId="0867E8DD12064A1BA887079377E1E510">
    <w:name w:val="0867E8DD12064A1BA887079377E1E510"/>
  </w:style>
  <w:style w:type="paragraph" w:customStyle="1" w:styleId="70E75B49FF10435B90747CFDDCD90CCE">
    <w:name w:val="70E75B49FF10435B90747CFDDCD90CCE"/>
  </w:style>
  <w:style w:type="paragraph" w:customStyle="1" w:styleId="7B4408A86E634D63BF68159A1D80D495">
    <w:name w:val="7B4408A86E634D63BF68159A1D80D495"/>
  </w:style>
  <w:style w:type="paragraph" w:customStyle="1" w:styleId="45C96E2825BE46ABAC69329866E83911">
    <w:name w:val="45C96E2825BE46ABAC69329866E83911"/>
  </w:style>
  <w:style w:type="paragraph" w:customStyle="1" w:styleId="6DDC271A2F6547DBA6A3A57240380DE2">
    <w:name w:val="6DDC271A2F6547DBA6A3A57240380DE2"/>
  </w:style>
  <w:style w:type="paragraph" w:customStyle="1" w:styleId="DFEB3B31D49042948C5BD870AF5A5BCC">
    <w:name w:val="DFEB3B31D49042948C5BD870AF5A5BCC"/>
  </w:style>
  <w:style w:type="paragraph" w:customStyle="1" w:styleId="8F785D06FAEA4FB3B4CE8081DA0927A1">
    <w:name w:val="8F785D06FAEA4FB3B4CE8081DA0927A1"/>
  </w:style>
  <w:style w:type="paragraph" w:customStyle="1" w:styleId="D90F12DC2C5141978F77CC6C34F077F5">
    <w:name w:val="D90F12DC2C5141978F77CC6C34F077F5"/>
  </w:style>
  <w:style w:type="paragraph" w:customStyle="1" w:styleId="35B8832E8EC54D5E8D83193045CC2600">
    <w:name w:val="35B8832E8EC54D5E8D83193045CC26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MOO.dotx</Template>
  <TotalTime>20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Dihan</dc:creator>
  <cp:keywords/>
  <dc:description/>
  <cp:lastModifiedBy>Dihan</cp:lastModifiedBy>
  <cp:revision>1</cp:revision>
  <dcterms:created xsi:type="dcterms:W3CDTF">2022-08-11T07:04:00Z</dcterms:created>
  <dcterms:modified xsi:type="dcterms:W3CDTF">2022-08-11T07:24:00Z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